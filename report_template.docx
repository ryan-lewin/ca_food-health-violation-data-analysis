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15330F" w14:textId="2221D220" w:rsidR="009000CE" w:rsidRDefault="0097144C" w:rsidP="0097144C">
                <w:pPr>
                  <w:pStyle w:val="Title"/>
                </w:pPr>
                <w:r>
                  <w:t>Food Violations</w:t>
                </w:r>
                <w:r w:rsidR="00184AA9">
                  <w:t xml:space="preserve"> Report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77777777" w:rsidR="009000CE" w:rsidRDefault="002D4235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184AA9">
                  <w:t>Your Name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2D4235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bookmarkStart w:id="0" w:name="_GoBack"/>
      <w:bookmarkEnd w:id="0"/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4F070A55" w14:textId="77777777" w:rsidR="009000CE" w:rsidRDefault="00184AA9" w:rsidP="00184AA9">
      <w:r>
        <w:t>Explains the purpose of this report.</w:t>
      </w:r>
    </w:p>
    <w:p w14:paraId="5C244142" w14:textId="77777777" w:rsidR="00184AA9" w:rsidRDefault="00184AA9" w:rsidP="00184AA9">
      <w:pPr>
        <w:pStyle w:val="Heading2"/>
        <w:rPr>
          <w:rStyle w:val="Emphasis"/>
        </w:rPr>
      </w:pPr>
      <w:r w:rsidRPr="00184AA9">
        <w:rPr>
          <w:rStyle w:val="Emphasis"/>
        </w:rPr>
        <w:t>Database Structure</w:t>
      </w:r>
    </w:p>
    <w:p w14:paraId="75E86DC5" w14:textId="77777777" w:rsidR="00184AA9" w:rsidRDefault="00184AA9" w:rsidP="00184AA9">
      <w:r>
        <w:t>A description of the schema of your database (table names, attribute types)</w:t>
      </w:r>
    </w:p>
    <w:p w14:paraId="2CB6DB3C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7E055BC5" w:rsidR="009000CE" w:rsidRPr="00184AA9" w:rsidRDefault="002D4235" w:rsidP="00184AA9">
      <w:pPr>
        <w:pStyle w:val="Heading1"/>
      </w:pPr>
      <w:r>
        <w:rPr>
          <w:rStyle w:val="Heading1Char"/>
          <w:b/>
        </w:rPr>
        <w:lastRenderedPageBreak/>
        <w:t>Violation counts</w:t>
      </w:r>
    </w:p>
    <w:p w14:paraId="46D5CE62" w14:textId="55261D5C" w:rsidR="009000CE" w:rsidRDefault="00184AA9" w:rsidP="00184AA9">
      <w:r>
        <w:t xml:space="preserve">Based on Task 3 of your assignment, describe the results of your analysis (in addition to </w:t>
      </w:r>
      <w:r w:rsidR="002D4235">
        <w:t xml:space="preserve">inserting </w:t>
      </w:r>
      <w:r>
        <w:t xml:space="preserve">the </w:t>
      </w:r>
      <w:r w:rsidR="002D4235">
        <w:t>table</w:t>
      </w:r>
      <w:r>
        <w:t xml:space="preserve"> from your excel workbook). Make any comments about the data you see fit.</w:t>
      </w:r>
    </w:p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04D72388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135B6CEE" w14:textId="7A50B25A" w:rsidR="009000CE" w:rsidRPr="00184AA9" w:rsidRDefault="002D4235" w:rsidP="00184AA9">
      <w:pPr>
        <w:pStyle w:val="Heading1"/>
      </w:pPr>
      <w:r>
        <w:rPr>
          <w:rStyle w:val="Heading1Char"/>
          <w:b/>
        </w:rPr>
        <w:lastRenderedPageBreak/>
        <w:t>Violations over time</w:t>
      </w:r>
    </w:p>
    <w:p w14:paraId="356EAC72" w14:textId="77777777" w:rsidR="00184AA9" w:rsidRDefault="00184AA9" w:rsidP="00184AA9">
      <w:r>
        <w:t>Based on Task 4 of your assignment, describe the results of your analysis (in addition to the graph – you may need to screenshot or otherwise export from your iPython console). Make any comments about the data you see fit.</w:t>
      </w:r>
    </w:p>
    <w:p w14:paraId="71DA5DEA" w14:textId="77777777" w:rsidR="009000CE" w:rsidRDefault="009000CE" w:rsidP="00184AA9">
      <w:pPr>
        <w:pStyle w:val="Heading1"/>
      </w:pPr>
    </w:p>
    <w:sectPr w:rsidR="009000C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EC8E2" w14:textId="77777777" w:rsidR="00184AA9" w:rsidRDefault="00184AA9">
      <w:pPr>
        <w:spacing w:after="0" w:line="240" w:lineRule="auto"/>
      </w:pPr>
      <w:r>
        <w:separator/>
      </w:r>
    </w:p>
  </w:endnote>
  <w:endnote w:type="continuationSeparator" w:id="0">
    <w:p w14:paraId="22B3C404" w14:textId="77777777" w:rsidR="00184AA9" w:rsidRDefault="0018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2C53F" w14:textId="77777777" w:rsidR="009000CE" w:rsidRDefault="002D4235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4FC37553" w:rsidR="009000CE" w:rsidRDefault="002D4235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7144C">
                <w:t>Food Violations Report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184AA9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Your Name</w:t>
              </w:r>
            </w:sdtContent>
          </w:sdt>
        </w:p>
      </w:tc>
      <w:tc>
        <w:tcPr>
          <w:tcW w:w="4675" w:type="dxa"/>
        </w:tcPr>
        <w:p w14:paraId="66753B50" w14:textId="3A0C0BDC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D4235">
            <w:rPr>
              <w:noProof/>
            </w:rPr>
            <w:t>1</w:t>
          </w:r>
          <w:r>
            <w:fldChar w:fldCharType="end"/>
          </w:r>
          <w:r>
            <w:t xml:space="preserve"> of  </w:t>
          </w:r>
          <w:fldSimple w:instr=" SECTIONPAGES  \* Arabic  \* MERGEFORMAT ">
            <w:r w:rsidR="002D4235">
              <w:rPr>
                <w:noProof/>
              </w:rPr>
              <w:t>4</w:t>
            </w:r>
          </w:fldSimple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08C52" w14:textId="6DF359BA" w:rsidR="009000CE" w:rsidRDefault="002D4235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7144C">
          <w:t>Food Violations Report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184AA9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Your Name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fldSimple w:instr=" NUMPAGES  \* Arabic  \* MERGEFORMAT ">
      <w:r w:rsidR="00184AA9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5B482" w14:textId="77777777" w:rsidR="00184AA9" w:rsidRDefault="00184AA9">
      <w:pPr>
        <w:spacing w:after="0" w:line="240" w:lineRule="auto"/>
      </w:pPr>
      <w:r>
        <w:separator/>
      </w:r>
    </w:p>
  </w:footnote>
  <w:footnote w:type="continuationSeparator" w:id="0">
    <w:p w14:paraId="7FB73AD9" w14:textId="77777777" w:rsidR="00184AA9" w:rsidRDefault="00184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A9"/>
    <w:rsid w:val="00184AA9"/>
    <w:rsid w:val="002D4235"/>
    <w:rsid w:val="009000CE"/>
    <w:rsid w:val="0097144C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93"/>
    <w:rsid w:val="008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1EAD21E2A345D992C2D941B0439644">
    <w:name w:val="BB1EAD21E2A345D992C2D941B0439644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C8CBC3EDE844106AE9A761BFC434C47">
    <w:name w:val="5C8CBC3EDE844106AE9A761BFC434C47"/>
  </w:style>
  <w:style w:type="paragraph" w:customStyle="1" w:styleId="559836C371A8476EB4033E4A51528256">
    <w:name w:val="559836C371A8476EB4033E4A51528256"/>
  </w:style>
  <w:style w:type="paragraph" w:customStyle="1" w:styleId="AC44F129680C40FEA4EAE9BD097C901E">
    <w:name w:val="AC44F129680C40FEA4EAE9BD097C901E"/>
  </w:style>
  <w:style w:type="paragraph" w:customStyle="1" w:styleId="6B0ABF4BFC1C44EB8C4B9B7E0FEA470D">
    <w:name w:val="6B0ABF4BFC1C44EB8C4B9B7E0FEA470D"/>
  </w:style>
  <w:style w:type="paragraph" w:customStyle="1" w:styleId="F6BC1F9D3453440B9C01C93B71CA9D15">
    <w:name w:val="F6BC1F9D3453440B9C01C93B71CA9D15"/>
  </w:style>
  <w:style w:type="paragraph" w:customStyle="1" w:styleId="65221059E77E4A8CB0E82EC2C127A1FB">
    <w:name w:val="65221059E77E4A8CB0E82EC2C127A1FB"/>
  </w:style>
  <w:style w:type="paragraph" w:customStyle="1" w:styleId="E964FCC9678F46F7A03359908C555F1F">
    <w:name w:val="E964FCC9678F46F7A03359908C555F1F"/>
  </w:style>
  <w:style w:type="paragraph" w:customStyle="1" w:styleId="A7CADBE67D1D49BDA86045BA1B892732">
    <w:name w:val="A7CADBE67D1D49BDA86045BA1B892732"/>
  </w:style>
  <w:style w:type="paragraph" w:customStyle="1" w:styleId="860C878C0C38416C893A4D0F74EEAF41">
    <w:name w:val="860C878C0C38416C893A4D0F74EEAF41"/>
  </w:style>
  <w:style w:type="paragraph" w:customStyle="1" w:styleId="1D6CD26D88BC46519A736B8046733A77">
    <w:name w:val="1D6CD26D88BC46519A736B8046733A77"/>
  </w:style>
  <w:style w:type="paragraph" w:customStyle="1" w:styleId="9FF8AC9E49F045C1B915CEDEBB3F111A">
    <w:name w:val="9FF8AC9E49F045C1B915CEDEBB3F111A"/>
  </w:style>
  <w:style w:type="paragraph" w:customStyle="1" w:styleId="1C14075420384E2DB28C68D0EEB740C3">
    <w:name w:val="1C14075420384E2DB28C68D0EEB740C3"/>
  </w:style>
  <w:style w:type="paragraph" w:customStyle="1" w:styleId="05B14B54B0EB4D6AAFBC73AE2DF6B852">
    <w:name w:val="05B14B54B0EB4D6AAFBC73AE2DF6B852"/>
  </w:style>
  <w:style w:type="paragraph" w:customStyle="1" w:styleId="D18C7A06B1F24374B27B66B4EBD2D491">
    <w:name w:val="D18C7A06B1F24374B27B66B4EBD2D491"/>
  </w:style>
  <w:style w:type="paragraph" w:customStyle="1" w:styleId="C3AA25D3127541B683ACE4874D94ABBD">
    <w:name w:val="C3AA25D3127541B683ACE4874D94ABBD"/>
  </w:style>
  <w:style w:type="paragraph" w:customStyle="1" w:styleId="4FB63258CE204C23992BDA20315D9A27">
    <w:name w:val="4FB63258CE204C23992BDA20315D9A27"/>
  </w:style>
  <w:style w:type="paragraph" w:customStyle="1" w:styleId="821FC8C7E4BA424186A12D62EDEFE2C4">
    <w:name w:val="821FC8C7E4BA424186A12D62EDEFE2C4"/>
  </w:style>
  <w:style w:type="paragraph" w:customStyle="1" w:styleId="C45DCD23BB364477B80E906F3B6E948A">
    <w:name w:val="C45DCD23BB364477B80E906F3B6E948A"/>
  </w:style>
  <w:style w:type="paragraph" w:customStyle="1" w:styleId="AB8920D6C28A4F1EAA1C7BB6221A52D1">
    <w:name w:val="AB8920D6C28A4F1EAA1C7BB6221A52D1"/>
  </w:style>
  <w:style w:type="paragraph" w:customStyle="1" w:styleId="B889BDEE47C94F789CC85D6BCB49F817">
    <w:name w:val="B889BDEE47C94F789CC85D6BCB49F817"/>
  </w:style>
  <w:style w:type="paragraph" w:customStyle="1" w:styleId="259C9B151D674A7F899BDCF47DD1384B">
    <w:name w:val="259C9B151D674A7F899BDCF47DD1384B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22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Temperature Report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Violations Report</dc:title>
  <dc:creator>Your Name</dc:creator>
  <cp:keywords/>
  <cp:lastModifiedBy>Gervase Tuxworth</cp:lastModifiedBy>
  <cp:revision>3</cp:revision>
  <dcterms:created xsi:type="dcterms:W3CDTF">2017-08-28T03:16:00Z</dcterms:created>
  <dcterms:modified xsi:type="dcterms:W3CDTF">2018-08-27T04:37:00Z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